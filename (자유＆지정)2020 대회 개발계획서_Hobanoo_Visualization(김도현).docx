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107FEC82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14:paraId="0B0AB904" w14:textId="77777777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19061F5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06F9A5DE" w14:textId="77777777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35688D18" w14:textId="2B1EFE1B" w:rsidR="00F70780" w:rsidRDefault="00EC7089" w:rsidP="00160851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</w:t>
                  </w:r>
                  <w:r w:rsidR="00EA0439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20</w:t>
                  </w:r>
                  <w:r w:rsidR="00F70780"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="009321E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F70780" w14:paraId="40BAED9F" w14:textId="77777777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25CE873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14E637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74A7DFC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FCFF76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1852EF81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5E3ACAB8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16A0EDC7" w14:textId="77777777" w:rsidR="00AD58AF" w:rsidRDefault="00AD58AF" w:rsidP="00F70780">
      <w:pPr>
        <w:spacing w:line="240" w:lineRule="auto"/>
      </w:pPr>
    </w:p>
    <w:p w14:paraId="36CEA7C3" w14:textId="77777777"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137"/>
        <w:gridCol w:w="1854"/>
        <w:gridCol w:w="1695"/>
        <w:gridCol w:w="2507"/>
        <w:gridCol w:w="465"/>
        <w:gridCol w:w="1365"/>
      </w:tblGrid>
      <w:tr w:rsidR="00F70780" w:rsidRPr="00F70780" w14:paraId="7864D5C7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6ADB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3496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14:paraId="2901773B" w14:textId="77777777" w:rsidTr="00E02193">
        <w:trPr>
          <w:trHeight w:val="390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A24CF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60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2FA3B" w14:textId="174A758F" w:rsidR="00F70780" w:rsidRPr="00220D53" w:rsidRDefault="00220D53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20D53">
              <w:rPr>
                <w:rFonts w:ascii="맑은 고딕" w:eastAsia="맑은 고딕" w:hAnsi="맑은 고딕" w:cs="굴림"/>
                <w:kern w:val="0"/>
                <w:szCs w:val="20"/>
              </w:rPr>
              <w:t>Hobanoo</w:t>
            </w:r>
            <w:r w:rsidR="002D0A9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220D53">
              <w:rPr>
                <w:rFonts w:ascii="맑은 고딕" w:eastAsia="맑은 고딕" w:hAnsi="맑은 고딕" w:cs="굴림"/>
                <w:kern w:val="0"/>
                <w:szCs w:val="20"/>
              </w:rPr>
              <w:t>Visualization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68BE4" w14:textId="672B18F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총 인원 (</w:t>
            </w:r>
            <w:r w:rsidR="00EF1C8F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3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14:paraId="44563A4E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7DE43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8349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7644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EF30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0BD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14:paraId="5077A523" w14:textId="77777777" w:rsidTr="00E02193">
        <w:trPr>
          <w:trHeight w:val="417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79E33" w14:textId="77777777"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CD887" w14:textId="093627DB" w:rsidR="00F70780" w:rsidRPr="00F70780" w:rsidRDefault="00EF1C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김도현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B9041" w14:textId="5E7B7412" w:rsidR="00F70780" w:rsidRPr="00F70780" w:rsidRDefault="00EF1C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경북대학교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E5F5" w14:textId="44FF64A7" w:rsidR="00F70780" w:rsidRPr="00F70780" w:rsidRDefault="00EF1C8F" w:rsidP="009D2787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컴퓨터학부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A166" w14:textId="4D74A189" w:rsidR="00F70780" w:rsidRPr="00F70780" w:rsidRDefault="00EF1C8F" w:rsidP="009D2787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AD228F" w:rsidRPr="00F70780" w14:paraId="6F11406B" w14:textId="77777777" w:rsidTr="00E02193">
        <w:trPr>
          <w:trHeight w:val="476"/>
          <w:jc w:val="center"/>
        </w:trPr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71CD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14:paraId="40E91D05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B3144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DDF7C" w14:textId="74230482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1440" w:dyaOrig="1440" w14:anchorId="4F772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42.45pt;height:20.55pt" o:ole="">
                  <v:imagedata r:id="rId8" o:title=""/>
                </v:shape>
                <w:control r:id="rId9" w:name="CheckBox13" w:shapeid="_x0000_i1057"/>
              </w:object>
            </w:r>
          </w:p>
        </w:tc>
        <w:tc>
          <w:tcPr>
            <w:tcW w:w="4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37375" w14:textId="799A2942" w:rsidR="00AD228F" w:rsidRPr="00F70780" w:rsidRDefault="00AD228F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2A5C1CB1">
                <v:shape id="_x0000_i1059" type="#_x0000_t75" style="width:47.55pt;height:20.55pt" o:ole="">
                  <v:imagedata r:id="rId10" o:title=""/>
                </v:shape>
                <w:control r:id="rId11" w:name="CheckBox14" w:shapeid="_x0000_i1059"/>
              </w:object>
            </w:r>
          </w:p>
        </w:tc>
      </w:tr>
      <w:tr w:rsidR="00AD228F" w:rsidRPr="00F70780" w14:paraId="6C5BEC28" w14:textId="77777777" w:rsidTr="00E02193">
        <w:trPr>
          <w:trHeight w:val="476"/>
          <w:jc w:val="center"/>
        </w:trPr>
        <w:tc>
          <w:tcPr>
            <w:tcW w:w="70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03E13ED0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3617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자유과제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E0884" w14:textId="1F880689" w:rsidR="00AD228F" w:rsidRPr="0043027E" w:rsidRDefault="00AD228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1440" w:dyaOrig="1440" w14:anchorId="2AC56A80">
                <v:shape id="_x0000_i1061" type="#_x0000_t75" style="width:64.7pt;height:18.45pt" o:ole="">
                  <v:imagedata r:id="rId12" o:title=""/>
                </v:shape>
                <w:control r:id="rId13" w:name="CheckBox5" w:shapeid="_x0000_i1061"/>
              </w:object>
            </w:r>
          </w:p>
        </w:tc>
        <w:tc>
          <w:tcPr>
            <w:tcW w:w="169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6920" w14:textId="63DD9352" w:rsidR="00AD228F" w:rsidRPr="00F70780" w:rsidRDefault="00AD228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72936CD1">
                <v:shape id="_x0000_i1063" type="#_x0000_t75" style="width:73.7pt;height:18.45pt" o:ole="">
                  <v:imagedata r:id="rId14" o:title=""/>
                </v:shape>
                <w:control r:id="rId15" w:name="CheckBox6" w:shapeid="_x0000_i1063"/>
              </w:object>
            </w:r>
          </w:p>
        </w:tc>
        <w:tc>
          <w:tcPr>
            <w:tcW w:w="250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2BACD" w14:textId="013AA519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1CC2703C">
                <v:shape id="_x0000_i1065" type="#_x0000_t75" style="width:76.7pt;height:18.45pt" o:ole="">
                  <v:imagedata r:id="rId16" o:title=""/>
                </v:shape>
                <w:control r:id="rId17" w:name="CheckBox7" w:shapeid="_x0000_i1065"/>
              </w:objec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543EF" w14:textId="3968CE2C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6A586D42">
                <v:shape id="_x0000_i1067" type="#_x0000_t75" style="width:1in;height:18.45pt" o:ole="">
                  <v:imagedata r:id="rId18" o:title=""/>
                </v:shape>
                <w:control r:id="rId19" w:name="CheckBox8" w:shapeid="_x0000_i1067"/>
              </w:object>
            </w:r>
          </w:p>
        </w:tc>
      </w:tr>
      <w:tr w:rsidR="00AD228F" w:rsidRPr="00F70780" w14:paraId="41199638" w14:textId="77777777" w:rsidTr="00AD228F">
        <w:trPr>
          <w:trHeight w:val="770"/>
          <w:jc w:val="center"/>
        </w:trPr>
        <w:tc>
          <w:tcPr>
            <w:tcW w:w="70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D7FAD8C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4631A6CE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0998" w14:textId="146CEA72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5D647768">
                <v:shape id="_x0000_i1069" type="#_x0000_t75" style="width:81.45pt;height:18.45pt" o:ole="">
                  <v:imagedata r:id="rId20" o:title=""/>
                </v:shape>
                <w:control r:id="rId21" w:name="CheckBox9" w:shapeid="_x0000_i1069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2077B" w14:textId="15F4D37C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7245C957">
                <v:shape id="_x0000_i1071" type="#_x0000_t75" style="width:53.55pt;height:18.45pt" o:ole="">
                  <v:imagedata r:id="rId22" o:title=""/>
                </v:shape>
                <w:control r:id="rId23" w:name="CheckBox10" w:shapeid="_x0000_i1071"/>
              </w:objec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5A584" w14:textId="52419074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7A49F268">
                <v:shape id="_x0000_i1073" type="#_x0000_t75" style="width:56.55pt;height:18.45pt" o:ole="">
                  <v:imagedata r:id="rId24" o:title=""/>
                </v:shape>
                <w:control r:id="rId25" w:name="CheckBox11" w:shapeid="_x0000_i1073"/>
              </w:objec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B9CC2" w14:textId="3D396245" w:rsidR="00AD228F" w:rsidRPr="00F70780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01E57DE4">
                <v:shape id="_x0000_i1075" type="#_x0000_t75" style="width:56.55pt;height:18.45pt" o:ole="">
                  <v:imagedata r:id="rId26" o:title=""/>
                </v:shape>
                <w:control r:id="rId27" w:name="CheckBox111" w:shapeid="_x0000_i1075"/>
              </w:object>
            </w:r>
          </w:p>
        </w:tc>
      </w:tr>
      <w:tr w:rsidR="00AD228F" w:rsidRPr="00F70780" w14:paraId="2BB1C610" w14:textId="77777777" w:rsidTr="00AD228F">
        <w:trPr>
          <w:trHeight w:val="770"/>
          <w:jc w:val="center"/>
        </w:trPr>
        <w:tc>
          <w:tcPr>
            <w:tcW w:w="703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5EABD284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00B7F8AF" w14:textId="56C42733" w:rsidR="00AD228F" w:rsidRPr="00F70780" w:rsidRDefault="00AD228F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354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5B375" w14:textId="3E757E40" w:rsidR="00AD228F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3F6F20D6">
                <v:shape id="_x0000_i1077" type="#_x0000_t75" style="width:106.3pt;height:18pt" o:ole="">
                  <v:imagedata r:id="rId28" o:title=""/>
                </v:shape>
                <w:control r:id="rId29" w:name="CheckBox1111" w:shapeid="_x0000_i1077"/>
              </w:object>
            </w:r>
          </w:p>
        </w:tc>
        <w:tc>
          <w:tcPr>
            <w:tcW w:w="4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046C0C" w14:textId="4902075B" w:rsidR="00AD228F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4F2814F5">
                <v:shape id="_x0000_i1079" type="#_x0000_t75" style="width:85.3pt;height:18pt" o:ole="">
                  <v:imagedata r:id="rId30" o:title=""/>
                </v:shape>
                <w:control r:id="rId31" w:name="CheckBox1112" w:shapeid="_x0000_i1079"/>
              </w:object>
            </w:r>
          </w:p>
        </w:tc>
      </w:tr>
      <w:tr w:rsidR="004A7626" w:rsidRPr="00F70780" w14:paraId="238AB180" w14:textId="77777777" w:rsidTr="00AD228F">
        <w:trPr>
          <w:trHeight w:val="75"/>
          <w:jc w:val="center"/>
        </w:trPr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A4B0B9" w14:textId="77777777" w:rsidR="004A7626" w:rsidRPr="009D442A" w:rsidRDefault="004A7626" w:rsidP="009D44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D442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 xml:space="preserve"> 프로젝트 활용방향 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C5C89" w14:textId="15C43738" w:rsidR="004A7626" w:rsidRPr="00DA6308" w:rsidRDefault="004A7626" w:rsidP="004A7626">
            <w:pPr>
              <w:spacing w:after="0" w:line="320" w:lineRule="exact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9D442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 w14:anchorId="5C1B3BEA">
                <v:shape id="_x0000_i1081" type="#_x0000_t75" style="width:57.45pt;height:17.55pt" o:ole="">
                  <v:imagedata r:id="rId32" o:title=""/>
                </v:shape>
                <w:control r:id="rId33" w:name="CheckBox141" w:shapeid="_x0000_i1081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1BD660AC">
                <v:shape id="_x0000_i1083" type="#_x0000_t75" style="width:58.3pt;height:16.7pt" o:ole="">
                  <v:imagedata r:id="rId34" o:title=""/>
                </v:shape>
                <w:control r:id="rId35" w:name="CheckBox142" w:shapeid="_x0000_i1083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0A4756BE">
                <v:shape id="_x0000_i1085" type="#_x0000_t75" style="width:115.3pt;height:17.55pt" o:ole="">
                  <v:imagedata r:id="rId36" o:title=""/>
                </v:shape>
                <w:control r:id="rId37" w:name="CheckBox1421" w:shapeid="_x0000_i1085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 w14:anchorId="6DD76999">
                <v:shape id="_x0000_i1087" type="#_x0000_t75" style="width:57pt;height:17.55pt" o:ole="">
                  <v:imagedata r:id="rId38" o:title=""/>
                </v:shape>
                <w:control r:id="rId39" w:name="CheckBox1422" w:shapeid="_x0000_i1087"/>
              </w:objec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14:paraId="1516B782" w14:textId="77777777" w:rsidR="004A7626" w:rsidRPr="00DA6308" w:rsidRDefault="004A7626" w:rsidP="004A7626">
            <w:pPr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10"/>
                <w:szCs w:val="10"/>
              </w:rPr>
              <w:t xml:space="preserve">                   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9D442A" w:rsidRPr="00F70780" w14:paraId="4144BDA3" w14:textId="77777777" w:rsidTr="00E02193">
        <w:trPr>
          <w:trHeight w:val="152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8399E" w14:textId="77777777" w:rsidR="009D442A" w:rsidRPr="00F70780" w:rsidRDefault="009D442A" w:rsidP="009D442A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72C22" w14:textId="77777777" w:rsidR="009D442A" w:rsidRPr="00F70780" w:rsidRDefault="009D442A" w:rsidP="009D442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D442A" w:rsidRPr="00F70780" w14:paraId="0220B533" w14:textId="77777777" w:rsidTr="00E02193">
        <w:trPr>
          <w:trHeight w:val="286"/>
          <w:jc w:val="center"/>
        </w:trPr>
        <w:tc>
          <w:tcPr>
            <w:tcW w:w="9726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A354D" w14:textId="77777777" w:rsidR="00134F30" w:rsidRDefault="00134F30" w:rsidP="009D442A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  <w:p w14:paraId="052BF348" w14:textId="2B3D704E" w:rsidR="009D442A" w:rsidRPr="00780D15" w:rsidRDefault="009D442A" w:rsidP="009D442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□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출품작 요약</w:t>
            </w:r>
          </w:p>
        </w:tc>
      </w:tr>
      <w:tr w:rsidR="009D442A" w:rsidRPr="00F70780" w14:paraId="54EF5498" w14:textId="77777777" w:rsidTr="00AD228F">
        <w:trPr>
          <w:trHeight w:val="304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4272A" w14:textId="5D26318D" w:rsidR="009D442A" w:rsidRPr="00102F1A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■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프로젝트명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: </w:t>
            </w:r>
            <w:r w:rsidR="001639EA" w:rsidRPr="00102F1A">
              <w:rPr>
                <w:rFonts w:ascii="맑은 고딕" w:eastAsia="맑은 고딕" w:hAnsi="맑은 고딕" w:cs="굴림"/>
                <w:kern w:val="0"/>
                <w:szCs w:val="20"/>
              </w:rPr>
              <w:t>Selenium Visualization</w:t>
            </w:r>
          </w:p>
        </w:tc>
      </w:tr>
      <w:tr w:rsidR="00AD228F" w:rsidRPr="00F70780" w14:paraId="478BE748" w14:textId="77777777" w:rsidTr="00AD228F">
        <w:trPr>
          <w:trHeight w:val="2309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C8A4F8" w14:textId="1110B537" w:rsidR="00AD228F" w:rsidRPr="00102F1A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■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프로젝트 개발 배경 및 목적</w:t>
            </w:r>
          </w:p>
          <w:p w14:paraId="53F4BB57" w14:textId="77777777" w:rsidR="006560F3" w:rsidRPr="00102F1A" w:rsidRDefault="00C8731E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Selenium Python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모듈은 </w:t>
            </w:r>
            <w:r w:rsidR="00045A71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S</w:t>
            </w:r>
            <w:r w:rsidR="00045A71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elenium WebDriver</w:t>
            </w:r>
            <w:r w:rsidR="00045A71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를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제어하는 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>API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를 제공한다.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5C6B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S</w:t>
            </w:r>
            <w:r w:rsidR="00595C6B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elenium</w:t>
            </w:r>
            <w:r w:rsidR="00595C6B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으로 </w:t>
            </w:r>
            <w:r w:rsidR="00286D98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웹페이지</w:t>
            </w:r>
            <w:r w:rsidR="004C6666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와 </w:t>
            </w:r>
            <w:r w:rsidR="00E35C10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상호작용하기 위해서는</w:t>
            </w:r>
            <w:r w:rsidR="007F4CEB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B36496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웹페이지의 </w:t>
            </w:r>
            <w:r w:rsidR="00B36496" w:rsidRPr="00102F1A">
              <w:rPr>
                <w:rFonts w:ascii="맑은 고딕" w:eastAsia="맑은 고딕" w:hAnsi="맑은 고딕" w:cs="굴림"/>
                <w:kern w:val="0"/>
                <w:szCs w:val="20"/>
              </w:rPr>
              <w:t>HTML</w:t>
            </w:r>
            <w:r w:rsidR="00A7279E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상의</w:t>
            </w:r>
            <w:r w:rsidR="00B36496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A7279E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BE0589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를 선택하는 과정이 필요한데,</w:t>
            </w:r>
            <w:r w:rsidR="00BE0589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002C9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해당 과정은 </w:t>
            </w:r>
            <w:r w:rsidR="00B3079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여러 번의 </w:t>
            </w:r>
            <w:r w:rsidR="00B72EBF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시</w:t>
            </w:r>
            <w:r w:rsidR="00FA7A81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행착오를 통해 </w:t>
            </w:r>
            <w:r w:rsidR="00A9460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내가 찾고</w:t>
            </w:r>
            <w:r w:rsidR="00C942A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A9460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싶은 </w:t>
            </w:r>
            <w:r w:rsidR="00A4494A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A4494A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의 </w:t>
            </w:r>
            <w:r w:rsidR="006560F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경로를 찾을 수 있다</w:t>
            </w:r>
            <w:r w:rsidR="006560F3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  <w:r w:rsidR="006560F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해당 과정은 </w:t>
            </w:r>
            <w:r w:rsidR="008D598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반복적이고 불필요하며,</w:t>
            </w:r>
            <w:r w:rsidR="008D5982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AE6F2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파일 디렉토리</w:t>
            </w:r>
            <w:r w:rsidR="00232F7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에서 </w:t>
            </w:r>
            <w:r w:rsidR="00232F7C" w:rsidRPr="00102F1A">
              <w:rPr>
                <w:rFonts w:ascii="맑은 고딕" w:eastAsia="맑은 고딕" w:hAnsi="맑은 고딕" w:cs="굴림"/>
                <w:kern w:val="0"/>
                <w:szCs w:val="20"/>
              </w:rPr>
              <w:t>cd</w:t>
            </w:r>
            <w:r w:rsidR="00232F7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와 </w:t>
            </w:r>
            <w:r w:rsidR="00232F7C" w:rsidRPr="00102F1A">
              <w:rPr>
                <w:rFonts w:ascii="맑은 고딕" w:eastAsia="맑은 고딕" w:hAnsi="맑은 고딕" w:cs="굴림"/>
                <w:kern w:val="0"/>
                <w:szCs w:val="20"/>
              </w:rPr>
              <w:t>ls</w:t>
            </w:r>
            <w:r w:rsidR="00232F7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를 </w:t>
            </w:r>
            <w:r w:rsidR="00C1497F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여러 번 반복하는 것과 유사하다.</w:t>
            </w:r>
          </w:p>
          <w:p w14:paraId="3220A42C" w14:textId="77777777" w:rsidR="00DD23BC" w:rsidRPr="00102F1A" w:rsidRDefault="00DD23BC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이러한 문제점을 해결하고자,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AD103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파일 관리자</w:t>
            </w:r>
            <w:r w:rsidR="00572341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에서 </w:t>
            </w:r>
            <w:r w:rsidR="00A56E29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디렉토리와 </w:t>
            </w:r>
            <w:r w:rsidR="00E40CC6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파일들을 </w:t>
            </w:r>
            <w:r w:rsidR="00BF231F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트리 형태로 나타내는 것</w:t>
            </w:r>
            <w:r w:rsidR="00A3594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처럼 </w:t>
            </w:r>
            <w:r w:rsidR="00A3594D" w:rsidRPr="00102F1A">
              <w:rPr>
                <w:rFonts w:ascii="맑은 고딕" w:eastAsia="맑은 고딕" w:hAnsi="맑은 고딕" w:cs="굴림"/>
                <w:kern w:val="0"/>
                <w:szCs w:val="20"/>
              </w:rPr>
              <w:t>Selenium</w:t>
            </w:r>
            <w:r w:rsidR="00A3594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의 </w:t>
            </w:r>
            <w:r w:rsidR="00A3594D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B97156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들을 </w:t>
            </w:r>
            <w:r w:rsidR="003E532F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트리 형태로 시각화하는 </w:t>
            </w:r>
            <w:r w:rsidR="003B651B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프로젝트를 실행하게 되었다.</w:t>
            </w:r>
          </w:p>
          <w:p w14:paraId="521B0DCD" w14:textId="77777777" w:rsidR="008C38A8" w:rsidRPr="00102F1A" w:rsidRDefault="008C38A8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166BD6D9" w14:textId="77777777" w:rsidR="008549EF" w:rsidRPr="00102F1A" w:rsidRDefault="008549EF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125C87ED" w14:textId="77777777" w:rsidR="008549EF" w:rsidRPr="00102F1A" w:rsidRDefault="008549EF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18BA00B6" w14:textId="77777777" w:rsidR="008549EF" w:rsidRPr="00102F1A" w:rsidRDefault="008549EF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27E1F445" w14:textId="77777777" w:rsidR="008549EF" w:rsidRPr="00102F1A" w:rsidRDefault="008549EF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0D9CA43F" w14:textId="77777777" w:rsidR="008549EF" w:rsidRPr="00102F1A" w:rsidRDefault="008549EF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6D3831D3" w14:textId="77777777" w:rsidR="008549EF" w:rsidRPr="00102F1A" w:rsidRDefault="008549EF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2F32B664" w14:textId="1FDC5E72" w:rsidR="008549EF" w:rsidRPr="00102F1A" w:rsidRDefault="008549EF" w:rsidP="00E35C10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AD228F" w:rsidRPr="00F70780" w14:paraId="53A15132" w14:textId="77777777" w:rsidTr="008357B4">
        <w:trPr>
          <w:trHeight w:val="3124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898CB" w14:textId="4904A7F7" w:rsidR="00AD228F" w:rsidRPr="00102F1A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lastRenderedPageBreak/>
              <w:t>■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프로젝트 개발 계획</w:t>
            </w:r>
          </w:p>
          <w:p w14:paraId="3220ECEC" w14:textId="58E35943" w:rsidR="00303D99" w:rsidRPr="00102F1A" w:rsidRDefault="00303D99" w:rsidP="00D76607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</w:t>
            </w:r>
            <w:r w:rsidRPr="00102F1A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. </w:t>
            </w: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개발</w:t>
            </w:r>
            <w:r w:rsidR="009B5EE1"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환경 및 언어</w:t>
            </w:r>
          </w:p>
          <w:p w14:paraId="748EC0D6" w14:textId="3A2ADB60" w:rsidR="0022470D" w:rsidRPr="00102F1A" w:rsidRDefault="0022470D" w:rsidP="00D76607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>ython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의 </w:t>
            </w:r>
            <w:r w:rsidR="00D52C6E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패키지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중 하나인 </w:t>
            </w:r>
            <w:r w:rsidR="00FD1204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S</w:t>
            </w:r>
            <w:r w:rsidR="00FD1204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elenium</w:t>
            </w:r>
            <w:r w:rsidR="00FD1204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을 </w:t>
            </w:r>
            <w:r w:rsidR="005D5F3A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개선한 새로운 패키지 </w:t>
            </w:r>
            <w:r w:rsidR="0062017A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개발</w:t>
            </w:r>
          </w:p>
          <w:p w14:paraId="4A0F977F" w14:textId="77777777" w:rsidR="00922D37" w:rsidRPr="00102F1A" w:rsidRDefault="00922D37" w:rsidP="00D76607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25EE6CCF" w14:textId="77777777" w:rsidR="00262614" w:rsidRPr="00102F1A" w:rsidRDefault="00262614" w:rsidP="00D76607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2</w:t>
            </w:r>
            <w:r w:rsidRPr="00102F1A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. </w:t>
            </w: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주요 기능</w:t>
            </w:r>
          </w:p>
          <w:p w14:paraId="71E2ACCF" w14:textId="6D92A2DD" w:rsidR="008601FF" w:rsidRDefault="004B3E4C" w:rsidP="00D76607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기능1</w:t>
            </w:r>
            <w:r w:rsidRPr="00102F1A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.</w:t>
            </w:r>
            <w:r w:rsidR="00D46367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2A238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선택된 </w:t>
            </w:r>
            <w:r w:rsidR="002A2383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2A238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에 대한 </w:t>
            </w:r>
            <w:r w:rsidR="00D57A67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하위 </w:t>
            </w:r>
            <w:r w:rsidR="00D57A67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032131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들을 </w:t>
            </w:r>
            <w:r w:rsidR="00D46367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트리 형태로 </w:t>
            </w:r>
            <w:r w:rsidR="00852568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표시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83"/>
            </w:tblGrid>
            <w:tr w:rsidR="00080BB1" w14:paraId="67673D66" w14:textId="77777777" w:rsidTr="0047618B">
              <w:trPr>
                <w:trHeight w:val="1673"/>
              </w:trPr>
              <w:tc>
                <w:tcPr>
                  <w:tcW w:w="5883" w:type="dxa"/>
                  <w:shd w:val="clear" w:color="auto" w:fill="767171" w:themeFill="background2" w:themeFillShade="80"/>
                </w:tcPr>
                <w:p w14:paraId="353E0101" w14:textId="77777777" w:rsidR="00080BB1" w:rsidRPr="00F16EAE" w:rsidRDefault="00080BB1" w:rsidP="00080BB1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F16EA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&gt;&gt;&gt; element.tree()</w:t>
                  </w:r>
                </w:p>
                <w:p w14:paraId="26B940E2" w14:textId="77777777" w:rsidR="00080BB1" w:rsidRPr="00F16EAE" w:rsidRDefault="00080BB1" w:rsidP="00080BB1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F16EA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div</w:t>
                  </w:r>
                </w:p>
                <w:p w14:paraId="2BFAD673" w14:textId="77777777" w:rsidR="00080BB1" w:rsidRPr="00F16EAE" w:rsidRDefault="00080BB1" w:rsidP="00080BB1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F16EA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├─h1</w:t>
                  </w:r>
                </w:p>
                <w:p w14:paraId="5101C408" w14:textId="77777777" w:rsidR="00080BB1" w:rsidRPr="00F16EAE" w:rsidRDefault="00080BB1" w:rsidP="00080BB1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F16EA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├─p</w:t>
                  </w:r>
                </w:p>
                <w:p w14:paraId="4BCA40F8" w14:textId="77777777" w:rsidR="00080BB1" w:rsidRPr="00F16EAE" w:rsidRDefault="00080BB1" w:rsidP="00080BB1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F16EA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│ └─a</w:t>
                  </w:r>
                </w:p>
                <w:p w14:paraId="203986A9" w14:textId="77777777" w:rsidR="00080BB1" w:rsidRDefault="00080BB1" w:rsidP="00D76607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F16EA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└─p</w:t>
                  </w:r>
                </w:p>
                <w:p w14:paraId="3FBA4148" w14:textId="3269CF11" w:rsidR="00461059" w:rsidRPr="00080BB1" w:rsidRDefault="00461059" w:rsidP="00D76607">
                  <w:pPr>
                    <w:wordWrap/>
                    <w:textAlignment w:val="baseline"/>
                    <w:rPr>
                      <w:rFonts w:ascii="Consolas" w:eastAsia="맑은 고딕" w:hAnsi="Consolas" w:cs="굴림" w:hint="eastAsia"/>
                      <w:color w:val="666666"/>
                      <w:kern w:val="0"/>
                      <w:szCs w:val="20"/>
                    </w:rPr>
                  </w:pPr>
                </w:p>
              </w:tc>
            </w:tr>
          </w:tbl>
          <w:p w14:paraId="7A85113A" w14:textId="5DC384CC" w:rsidR="00924E61" w:rsidRPr="00102F1A" w:rsidRDefault="00924E61" w:rsidP="00D76607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  <w:p w14:paraId="30CA7AED" w14:textId="2FDEA1A2" w:rsidR="00BD2692" w:rsidRPr="00102F1A" w:rsidRDefault="00726F57" w:rsidP="00D76607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이때 최대 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>depth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를 지정할 수 있으며,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ttribute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표시 여부를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설정할 수 있다.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5"/>
            </w:tblGrid>
            <w:tr w:rsidR="00CB0FBD" w14:paraId="30C546B7" w14:textId="77777777" w:rsidTr="002E2B9B">
              <w:trPr>
                <w:trHeight w:val="1481"/>
              </w:trPr>
              <w:tc>
                <w:tcPr>
                  <w:tcW w:w="5875" w:type="dxa"/>
                  <w:shd w:val="clear" w:color="auto" w:fill="767171" w:themeFill="background2" w:themeFillShade="80"/>
                </w:tcPr>
                <w:p w14:paraId="49A0CFA8" w14:textId="77777777" w:rsidR="00CB0FBD" w:rsidRPr="002E2B9B" w:rsidRDefault="00CB0FBD" w:rsidP="00CB0FBD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2E2B9B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&gt;&gt;&gt; element.tree(depth=3, show_attribute=True)</w:t>
                  </w:r>
                </w:p>
                <w:p w14:paraId="394B40FD" w14:textId="77777777" w:rsidR="00CB0FBD" w:rsidRPr="002E2B9B" w:rsidRDefault="00CB0FBD" w:rsidP="00CB0FBD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2E2B9B">
                    <w:rPr>
                      <w:rFonts w:ascii="Consolas" w:eastAsia="맑은 고딕" w:hAnsi="Consolas" w:cs="굴림" w:hint="eastAsia"/>
                      <w:color w:val="FFFFFF" w:themeColor="background1"/>
                      <w:kern w:val="0"/>
                      <w:szCs w:val="20"/>
                    </w:rPr>
                    <w:t>d</w:t>
                  </w:r>
                  <w:r w:rsidRPr="002E2B9B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iv class="header_login_img"</w:t>
                  </w:r>
                </w:p>
                <w:p w14:paraId="17090567" w14:textId="77777777" w:rsidR="00CB0FBD" w:rsidRPr="002E2B9B" w:rsidRDefault="00CB0FBD" w:rsidP="00CB0FBD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2E2B9B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├─h1</w:t>
                  </w:r>
                </w:p>
                <w:p w14:paraId="5020EB93" w14:textId="77777777" w:rsidR="00CB0FBD" w:rsidRPr="002E2B9B" w:rsidRDefault="00CB0FBD" w:rsidP="00CB0FBD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2E2B9B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...</w:t>
                  </w:r>
                </w:p>
                <w:p w14:paraId="19FA5839" w14:textId="77777777" w:rsidR="00CB0FBD" w:rsidRPr="002E2B9B" w:rsidRDefault="00CB0FBD" w:rsidP="00CB0FBD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2E2B9B">
                    <w:rPr>
                      <w:rFonts w:ascii="Consolas" w:eastAsia="맑은 고딕" w:hAnsi="Consolas" w:cs="굴림" w:hint="eastAsia"/>
                      <w:color w:val="FFFFFF" w:themeColor="background1"/>
                      <w:kern w:val="0"/>
                      <w:szCs w:val="20"/>
                    </w:rPr>
                    <w:t>이하생략</w:t>
                  </w:r>
                </w:p>
                <w:p w14:paraId="5E77B0C4" w14:textId="77777777" w:rsidR="00CB0FBD" w:rsidRDefault="00CB0FBD" w:rsidP="00D76607">
                  <w:pPr>
                    <w:wordWrap/>
                    <w:textAlignment w:val="baseline"/>
                    <w:rPr>
                      <w:rFonts w:ascii="맑은 고딕" w:eastAsia="맑은 고딕" w:hAnsi="맑은 고딕" w:cs="굴림"/>
                      <w:color w:val="666666"/>
                      <w:kern w:val="0"/>
                      <w:szCs w:val="20"/>
                    </w:rPr>
                  </w:pPr>
                </w:p>
              </w:tc>
            </w:tr>
          </w:tbl>
          <w:p w14:paraId="2967EBC2" w14:textId="5BDC640F" w:rsidR="00212DEF" w:rsidRPr="00102F1A" w:rsidRDefault="00212DEF" w:rsidP="00212DEF">
            <w:pPr>
              <w:wordWrap/>
              <w:spacing w:after="0" w:line="240" w:lineRule="auto"/>
              <w:textAlignment w:val="baseline"/>
              <w:rPr>
                <w:rFonts w:ascii="Consolas" w:eastAsia="맑은 고딕" w:hAnsi="Consolas" w:cs="굴림" w:hint="eastAsia"/>
                <w:kern w:val="0"/>
                <w:szCs w:val="20"/>
              </w:rPr>
            </w:pPr>
          </w:p>
          <w:p w14:paraId="30F76FE9" w14:textId="6FF8A559" w:rsidR="00921BC0" w:rsidRPr="00102F1A" w:rsidRDefault="00460085" w:rsidP="00212DEF">
            <w:pPr>
              <w:wordWrap/>
              <w:spacing w:after="0" w:line="240" w:lineRule="auto"/>
              <w:textAlignment w:val="baseline"/>
              <w:rPr>
                <w:rFonts w:ascii="Consolas" w:eastAsia="맑은 고딕" w:hAnsi="Consolas" w:cs="굴림"/>
                <w:kern w:val="0"/>
                <w:szCs w:val="20"/>
              </w:rPr>
            </w:pPr>
            <w:r w:rsidRPr="00102F1A">
              <w:rPr>
                <w:rFonts w:ascii="Consolas" w:eastAsia="맑은 고딕" w:hAnsi="Consolas" w:cs="굴림" w:hint="eastAsia"/>
                <w:b/>
                <w:bCs/>
                <w:kern w:val="0"/>
                <w:szCs w:val="20"/>
              </w:rPr>
              <w:t>기능</w:t>
            </w:r>
            <w:r w:rsidRPr="00102F1A">
              <w:rPr>
                <w:rFonts w:ascii="Consolas" w:eastAsia="맑은 고딕" w:hAnsi="Consolas" w:cs="굴림" w:hint="eastAsia"/>
                <w:b/>
                <w:bCs/>
                <w:kern w:val="0"/>
                <w:szCs w:val="20"/>
              </w:rPr>
              <w:t>2</w:t>
            </w:r>
            <w:r w:rsidRPr="00102F1A">
              <w:rPr>
                <w:rFonts w:ascii="Consolas" w:eastAsia="맑은 고딕" w:hAnsi="Consolas" w:cs="굴림"/>
                <w:b/>
                <w:bCs/>
                <w:kern w:val="0"/>
                <w:szCs w:val="20"/>
              </w:rPr>
              <w:t>.</w:t>
            </w:r>
            <w:r w:rsidRPr="00102F1A">
              <w:rPr>
                <w:rFonts w:ascii="Consolas" w:eastAsia="맑은 고딕" w:hAnsi="Consolas" w:cs="굴림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표출된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트리에서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각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/>
                <w:kern w:val="0"/>
                <w:szCs w:val="20"/>
              </w:rPr>
              <w:t>element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에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대한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고유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번호를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입력하면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해당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/>
                <w:kern w:val="0"/>
                <w:szCs w:val="20"/>
              </w:rPr>
              <w:t>element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를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리턴받을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수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 xml:space="preserve"> 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있다</w:t>
            </w:r>
            <w:r w:rsidR="008549EF" w:rsidRPr="00102F1A">
              <w:rPr>
                <w:rFonts w:ascii="Consolas" w:eastAsia="맑은 고딕" w:hAnsi="Consolas" w:cs="굴림" w:hint="eastAsia"/>
                <w:kern w:val="0"/>
                <w:szCs w:val="20"/>
              </w:rPr>
              <w:t>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59"/>
            </w:tblGrid>
            <w:tr w:rsidR="0075463E" w14:paraId="2BFA93BD" w14:textId="77777777" w:rsidTr="0047618B">
              <w:trPr>
                <w:trHeight w:val="1526"/>
              </w:trPr>
              <w:tc>
                <w:tcPr>
                  <w:tcW w:w="5859" w:type="dxa"/>
                  <w:shd w:val="clear" w:color="auto" w:fill="767171" w:themeFill="background2" w:themeFillShade="80"/>
                </w:tcPr>
                <w:p w14:paraId="72F83709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 w:hint="eastAsia"/>
                      <w:color w:val="FFFFFF" w:themeColor="background1"/>
                      <w:kern w:val="0"/>
                      <w:szCs w:val="20"/>
                    </w:rPr>
                    <w:t>&gt;</w:t>
                  </w: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&gt;&gt; element.tree(show_idx=True)</w:t>
                  </w:r>
                </w:p>
                <w:p w14:paraId="37643FB8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div 000</w:t>
                  </w:r>
                </w:p>
                <w:p w14:paraId="1BED3B9B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├─h1 001</w:t>
                  </w:r>
                </w:p>
                <w:p w14:paraId="771460E7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├─p 002</w:t>
                  </w:r>
                </w:p>
                <w:p w14:paraId="63D67594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│ └─a 011</w:t>
                  </w:r>
                </w:p>
                <w:p w14:paraId="35698BC1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└─p 003</w:t>
                  </w:r>
                </w:p>
                <w:p w14:paraId="2D232E8D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</w:p>
                <w:p w14:paraId="39BD9CFB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 w:hint="eastAsia"/>
                      <w:color w:val="FFFFFF" w:themeColor="background1"/>
                      <w:kern w:val="0"/>
                      <w:szCs w:val="20"/>
                    </w:rPr>
                    <w:t>&gt;</w:t>
                  </w: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&gt;&gt; e = element.select('011')</w:t>
                  </w:r>
                </w:p>
                <w:p w14:paraId="3A3C2725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</w:p>
                <w:p w14:paraId="30B687BD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 w:hint="eastAsia"/>
                      <w:color w:val="FFFFFF" w:themeColor="background1"/>
                      <w:kern w:val="0"/>
                      <w:szCs w:val="20"/>
                    </w:rPr>
                    <w:t>&gt;</w:t>
                  </w: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&gt;&gt; e.tag_name</w:t>
                  </w:r>
                </w:p>
                <w:p w14:paraId="65823A92" w14:textId="77777777" w:rsidR="0075463E" w:rsidRPr="0075463E" w:rsidRDefault="0075463E" w:rsidP="0075463E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</w:pPr>
                  <w:r w:rsidRPr="0075463E">
                    <w:rPr>
                      <w:rFonts w:ascii="Consolas" w:eastAsia="맑은 고딕" w:hAnsi="Consolas" w:cs="굴림"/>
                      <w:color w:val="FFFFFF" w:themeColor="background1"/>
                      <w:kern w:val="0"/>
                      <w:szCs w:val="20"/>
                    </w:rPr>
                    <w:t>'a'</w:t>
                  </w:r>
                </w:p>
                <w:p w14:paraId="7E700EF4" w14:textId="77777777" w:rsidR="0075463E" w:rsidRDefault="0075463E" w:rsidP="00212DEF">
                  <w:pPr>
                    <w:wordWrap/>
                    <w:textAlignment w:val="baseline"/>
                    <w:rPr>
                      <w:rFonts w:ascii="Consolas" w:eastAsia="맑은 고딕" w:hAnsi="Consolas" w:cs="굴림"/>
                      <w:color w:val="666666"/>
                      <w:kern w:val="0"/>
                      <w:szCs w:val="20"/>
                    </w:rPr>
                  </w:pPr>
                </w:p>
              </w:tc>
            </w:tr>
          </w:tbl>
          <w:p w14:paraId="01193A37" w14:textId="77777777" w:rsidR="00913144" w:rsidRPr="00102F1A" w:rsidRDefault="00913144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  <w:p w14:paraId="1544113F" w14:textId="179BF333" w:rsidR="00E83BB3" w:rsidRPr="00102F1A" w:rsidRDefault="00906041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3</w:t>
            </w:r>
            <w:r w:rsidRPr="00102F1A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. </w:t>
            </w: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프로젝트 추진 일정</w:t>
            </w:r>
          </w:p>
          <w:p w14:paraId="54CDAD3D" w14:textId="77777777" w:rsidR="00E83BB3" w:rsidRPr="00102F1A" w:rsidRDefault="00E83BB3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6"/>
                <w:szCs w:val="6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999"/>
              <w:gridCol w:w="1000"/>
              <w:gridCol w:w="1000"/>
              <w:gridCol w:w="1000"/>
              <w:gridCol w:w="1000"/>
              <w:gridCol w:w="1000"/>
              <w:gridCol w:w="1000"/>
              <w:gridCol w:w="1000"/>
            </w:tblGrid>
            <w:tr w:rsidR="00102F1A" w:rsidRPr="00102F1A" w14:paraId="14F980B1" w14:textId="77777777" w:rsidTr="000C13A5">
              <w:trPr>
                <w:trHeight w:val="594"/>
              </w:trPr>
              <w:tc>
                <w:tcPr>
                  <w:tcW w:w="1432" w:type="dxa"/>
                  <w:vAlign w:val="center"/>
                </w:tcPr>
                <w:p w14:paraId="5791DDAE" w14:textId="24C7A881" w:rsidR="008D2D7B" w:rsidRPr="00102F1A" w:rsidRDefault="00A444C5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작업 </w:t>
                  </w:r>
                  <w:r w:rsidR="00143FDA"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목록</w:t>
                  </w:r>
                </w:p>
              </w:tc>
              <w:tc>
                <w:tcPr>
                  <w:tcW w:w="999" w:type="dxa"/>
                  <w:vAlign w:val="center"/>
                </w:tcPr>
                <w:p w14:paraId="11F23ED2" w14:textId="48417140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1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</w:t>
                  </w:r>
                </w:p>
              </w:tc>
              <w:tc>
                <w:tcPr>
                  <w:tcW w:w="1000" w:type="dxa"/>
                  <w:vAlign w:val="center"/>
                </w:tcPr>
                <w:p w14:paraId="1560B344" w14:textId="241F0F42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2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</w:t>
                  </w:r>
                </w:p>
              </w:tc>
              <w:tc>
                <w:tcPr>
                  <w:tcW w:w="1000" w:type="dxa"/>
                  <w:vAlign w:val="center"/>
                </w:tcPr>
                <w:p w14:paraId="39C9FB4A" w14:textId="4C858406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3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</w:t>
                  </w:r>
                </w:p>
              </w:tc>
              <w:tc>
                <w:tcPr>
                  <w:tcW w:w="1000" w:type="dxa"/>
                  <w:vAlign w:val="center"/>
                </w:tcPr>
                <w:p w14:paraId="14BA1995" w14:textId="1AB5ADEF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4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</w:t>
                  </w:r>
                </w:p>
              </w:tc>
              <w:tc>
                <w:tcPr>
                  <w:tcW w:w="1000" w:type="dxa"/>
                  <w:vAlign w:val="center"/>
                </w:tcPr>
                <w:p w14:paraId="4274187C" w14:textId="0D5950D8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8월 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1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</w:t>
                  </w:r>
                </w:p>
              </w:tc>
              <w:tc>
                <w:tcPr>
                  <w:tcW w:w="1000" w:type="dxa"/>
                  <w:vAlign w:val="center"/>
                </w:tcPr>
                <w:p w14:paraId="7ADC1F17" w14:textId="36A807EF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8월 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2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</w:t>
                  </w:r>
                </w:p>
              </w:tc>
              <w:tc>
                <w:tcPr>
                  <w:tcW w:w="1000" w:type="dxa"/>
                  <w:vAlign w:val="center"/>
                </w:tcPr>
                <w:p w14:paraId="69A1B196" w14:textId="37DCD5DA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8월 3주</w:t>
                  </w:r>
                </w:p>
              </w:tc>
              <w:tc>
                <w:tcPr>
                  <w:tcW w:w="1000" w:type="dxa"/>
                  <w:vAlign w:val="center"/>
                </w:tcPr>
                <w:p w14:paraId="7B26A79F" w14:textId="28510675" w:rsidR="008D2D7B" w:rsidRPr="00102F1A" w:rsidRDefault="00136402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8월 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4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</w:t>
                  </w:r>
                </w:p>
              </w:tc>
            </w:tr>
            <w:tr w:rsidR="00102F1A" w:rsidRPr="00102F1A" w14:paraId="068E2B65" w14:textId="77777777" w:rsidTr="000C13A5">
              <w:trPr>
                <w:trHeight w:val="785"/>
              </w:trPr>
              <w:tc>
                <w:tcPr>
                  <w:tcW w:w="1432" w:type="dxa"/>
                  <w:vAlign w:val="center"/>
                </w:tcPr>
                <w:p w14:paraId="42CAB894" w14:textId="3D75ED42" w:rsidR="008D2D7B" w:rsidRPr="00102F1A" w:rsidRDefault="0096196A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개발계획서 작성</w:t>
                  </w:r>
                </w:p>
              </w:tc>
              <w:tc>
                <w:tcPr>
                  <w:tcW w:w="999" w:type="dxa"/>
                  <w:shd w:val="clear" w:color="auto" w:fill="F7CAAC" w:themeFill="accent2" w:themeFillTint="66"/>
                  <w:vAlign w:val="center"/>
                </w:tcPr>
                <w:p w14:paraId="7617DB08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F7CAAC" w:themeFill="accent2" w:themeFillTint="66"/>
                  <w:vAlign w:val="center"/>
                </w:tcPr>
                <w:p w14:paraId="0C3AB6DF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43865151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12EA7522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479C519F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52F42A69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7C0BDC53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6E1068B7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102F1A" w:rsidRPr="00102F1A" w14:paraId="10DDB355" w14:textId="77777777" w:rsidTr="000C13A5">
              <w:trPr>
                <w:trHeight w:val="785"/>
              </w:trPr>
              <w:tc>
                <w:tcPr>
                  <w:tcW w:w="1432" w:type="dxa"/>
                  <w:vAlign w:val="center"/>
                </w:tcPr>
                <w:p w14:paraId="17237F5C" w14:textId="701056A2" w:rsidR="008D2D7B" w:rsidRPr="00102F1A" w:rsidRDefault="00E66894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S</w:t>
                  </w:r>
                  <w:r w:rsidRPr="00102F1A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elenium 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자료 조사</w:t>
                  </w:r>
                </w:p>
              </w:tc>
              <w:tc>
                <w:tcPr>
                  <w:tcW w:w="999" w:type="dxa"/>
                  <w:vAlign w:val="center"/>
                </w:tcPr>
                <w:p w14:paraId="47D9B2B4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FFE599" w:themeFill="accent4" w:themeFillTint="66"/>
                  <w:vAlign w:val="center"/>
                </w:tcPr>
                <w:p w14:paraId="05A98BC5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FFE599" w:themeFill="accent4" w:themeFillTint="66"/>
                  <w:vAlign w:val="center"/>
                </w:tcPr>
                <w:p w14:paraId="5463B904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10BDADFD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57C88D17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43D97E73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09D4EC7B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4880D0F9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102F1A" w:rsidRPr="00102F1A" w14:paraId="72E3826F" w14:textId="77777777" w:rsidTr="000C13A5">
              <w:trPr>
                <w:trHeight w:val="785"/>
              </w:trPr>
              <w:tc>
                <w:tcPr>
                  <w:tcW w:w="1432" w:type="dxa"/>
                  <w:vAlign w:val="center"/>
                </w:tcPr>
                <w:p w14:paraId="2435734F" w14:textId="32734852" w:rsidR="00F6140D" w:rsidRPr="00102F1A" w:rsidRDefault="007011AC" w:rsidP="00F6140D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개발 </w:t>
                  </w:r>
                  <w:r w:rsidR="009D2787"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진</w:t>
                  </w: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행</w:t>
                  </w:r>
                </w:p>
              </w:tc>
              <w:tc>
                <w:tcPr>
                  <w:tcW w:w="999" w:type="dxa"/>
                  <w:vAlign w:val="center"/>
                </w:tcPr>
                <w:p w14:paraId="319576B7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C5E0B3" w:themeFill="accent6" w:themeFillTint="66"/>
                  <w:vAlign w:val="center"/>
                </w:tcPr>
                <w:p w14:paraId="4DF81C3A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C5E0B3" w:themeFill="accent6" w:themeFillTint="66"/>
                  <w:vAlign w:val="center"/>
                </w:tcPr>
                <w:p w14:paraId="425FBD6E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C5E0B3" w:themeFill="accent6" w:themeFillTint="66"/>
                  <w:vAlign w:val="center"/>
                </w:tcPr>
                <w:p w14:paraId="6DF2EF10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C5E0B3" w:themeFill="accent6" w:themeFillTint="66"/>
                  <w:vAlign w:val="center"/>
                </w:tcPr>
                <w:p w14:paraId="1BCA2B4E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C5E0B3" w:themeFill="accent6" w:themeFillTint="66"/>
                  <w:vAlign w:val="center"/>
                </w:tcPr>
                <w:p w14:paraId="35EC17CB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3D599306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306A2393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102F1A" w:rsidRPr="00102F1A" w14:paraId="21DB2336" w14:textId="77777777" w:rsidTr="000C13A5">
              <w:trPr>
                <w:trHeight w:val="785"/>
              </w:trPr>
              <w:tc>
                <w:tcPr>
                  <w:tcW w:w="1432" w:type="dxa"/>
                  <w:vAlign w:val="center"/>
                </w:tcPr>
                <w:p w14:paraId="1D0FD9D5" w14:textId="18A4FC0B" w:rsidR="008D2D7B" w:rsidRPr="00102F1A" w:rsidRDefault="00E65573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테스트 및 </w:t>
                  </w:r>
                  <w:r w:rsidR="0066710E" w:rsidRPr="00102F1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보고서 작성</w:t>
                  </w:r>
                </w:p>
              </w:tc>
              <w:tc>
                <w:tcPr>
                  <w:tcW w:w="999" w:type="dxa"/>
                  <w:vAlign w:val="center"/>
                </w:tcPr>
                <w:p w14:paraId="04247D73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06ED59AE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5A9624D4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4D0FB0D5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vAlign w:val="center"/>
                </w:tcPr>
                <w:p w14:paraId="6DFFB0B8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B4C6E7" w:themeFill="accent5" w:themeFillTint="66"/>
                  <w:vAlign w:val="center"/>
                </w:tcPr>
                <w:p w14:paraId="052B7EC7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B4C6E7" w:themeFill="accent5" w:themeFillTint="66"/>
                  <w:vAlign w:val="center"/>
                </w:tcPr>
                <w:p w14:paraId="70AB5C8D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000" w:type="dxa"/>
                  <w:shd w:val="clear" w:color="auto" w:fill="B4C6E7" w:themeFill="accent5" w:themeFillTint="66"/>
                  <w:vAlign w:val="center"/>
                </w:tcPr>
                <w:p w14:paraId="790A7944" w14:textId="77777777" w:rsidR="008D2D7B" w:rsidRPr="00102F1A" w:rsidRDefault="008D2D7B" w:rsidP="008D2D7B">
                  <w:pPr>
                    <w:wordWrap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</w:tbl>
          <w:p w14:paraId="53035E0F" w14:textId="77777777" w:rsidR="00162E9F" w:rsidRPr="00102F1A" w:rsidRDefault="00162E9F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5BC172B5" w14:textId="77777777" w:rsidR="00CD5C5C" w:rsidRPr="00102F1A" w:rsidRDefault="00CD5C5C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  <w:p w14:paraId="2AA79474" w14:textId="79A5768A" w:rsidR="00906041" w:rsidRPr="00102F1A" w:rsidRDefault="00906041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4</w:t>
            </w:r>
            <w:r w:rsidRPr="00102F1A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. </w:t>
            </w: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기대효과 및 활용분야</w:t>
            </w:r>
          </w:p>
          <w:p w14:paraId="4F7C0A46" w14:textId="607B808E" w:rsidR="00826CAD" w:rsidRPr="00102F1A" w:rsidRDefault="00A50C30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기존의 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>selenium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은 </w:t>
            </w:r>
            <w:r w:rsidR="009425FD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9425F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를 </w:t>
            </w:r>
            <w:r w:rsidR="004938D1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선택하는데 있어 여러 번의 시행 착오가 필요했다.</w:t>
            </w:r>
            <w:r w:rsidR="004938D1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B9528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하지만 새롭게 개발할 </w:t>
            </w:r>
            <w:r w:rsidR="00B52E1E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s</w:t>
            </w:r>
            <w:r w:rsidR="00B52E1E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elenium_visualization</w:t>
            </w:r>
            <w:r w:rsidR="0077081D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7081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패키지를 통해 </w:t>
            </w:r>
            <w:r w:rsidR="0066754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보다 쉽게 </w:t>
            </w:r>
            <w:r w:rsidR="00E9355D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e</w:t>
            </w:r>
            <w:r w:rsidR="00E9355D" w:rsidRPr="00102F1A">
              <w:rPr>
                <w:rFonts w:ascii="맑은 고딕" w:eastAsia="맑은 고딕" w:hAnsi="맑은 고딕" w:cs="굴림"/>
                <w:kern w:val="0"/>
                <w:szCs w:val="20"/>
              </w:rPr>
              <w:t>lement</w:t>
            </w:r>
            <w:r w:rsidR="008B1DD4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8B1DD4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간의 관계를 이해</w:t>
            </w:r>
            <w:r w:rsidR="0076388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할 수 있을 것이고</w:t>
            </w:r>
            <w:r w:rsidR="005659A6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763882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76388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를 선택하</w:t>
            </w:r>
            <w:r w:rsidR="00317A40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는데 많은 도움이 될 것이다.</w:t>
            </w:r>
          </w:p>
          <w:p w14:paraId="4E4C8521" w14:textId="17AD2A8A" w:rsidR="00CA13A8" w:rsidRPr="00102F1A" w:rsidRDefault="005D5C7C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특히 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>selenium</w:t>
            </w: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을 처음 입문하는 </w:t>
            </w:r>
            <w:r w:rsidR="00C8661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개발자 입장에서 </w:t>
            </w:r>
            <w:r w:rsidR="008844E3" w:rsidRPr="00102F1A">
              <w:rPr>
                <w:rFonts w:ascii="맑은 고딕" w:eastAsia="맑은 고딕" w:hAnsi="맑은 고딕" w:cs="굴림"/>
                <w:kern w:val="0"/>
                <w:szCs w:val="20"/>
              </w:rPr>
              <w:t>element</w:t>
            </w:r>
            <w:r w:rsidR="008844E3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간의 관계를</w:t>
            </w:r>
            <w:r w:rsidR="00A22A16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15294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어려워하는 경우가 많은데 이번의 패키지를 통해 </w:t>
            </w:r>
            <w:r w:rsidR="007738C6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입문자에게 도움이 될 것으로 기대하고 있다.</w:t>
            </w:r>
          </w:p>
          <w:p w14:paraId="1C402917" w14:textId="6371B1C3" w:rsidR="000F12E8" w:rsidRPr="00102F1A" w:rsidRDefault="000F12E8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  <w:p w14:paraId="1BBD7C14" w14:textId="0375FA4C" w:rsidR="00FE2948" w:rsidRPr="00102F1A" w:rsidRDefault="00FE2948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5</w:t>
            </w:r>
            <w:r w:rsidRPr="00102F1A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. </w:t>
            </w: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느낀 점</w:t>
            </w:r>
          </w:p>
          <w:p w14:paraId="5C4C08DB" w14:textId="7CCFB571" w:rsidR="00A5737B" w:rsidRPr="00102F1A" w:rsidRDefault="002405F7" w:rsidP="000668B6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이번 기회를 통해 </w:t>
            </w:r>
            <w:r w:rsidR="00D83F8A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파이썬 패키지에 대한 </w:t>
            </w:r>
            <w:r w:rsidR="00421234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이해와 </w:t>
            </w:r>
            <w:r w:rsidR="00766218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새로운 패키지를 제작하고 배포하는 법을 </w:t>
            </w:r>
            <w:r w:rsidR="005F15A0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익힐 예정이다.</w:t>
            </w:r>
            <w:r w:rsidR="005F15A0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0700C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또한 </w:t>
            </w:r>
            <w:r w:rsidR="00AA1852" w:rsidRPr="00102F1A">
              <w:rPr>
                <w:rFonts w:ascii="맑은 고딕" w:eastAsia="맑은 고딕" w:hAnsi="맑은 고딕" w:cs="굴림"/>
                <w:kern w:val="0"/>
                <w:szCs w:val="20"/>
              </w:rPr>
              <w:t>selenium</w:t>
            </w:r>
            <w:r w:rsidR="007E3D4E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을 처음 </w:t>
            </w:r>
            <w:r w:rsidR="00680540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사용할 때 </w:t>
            </w:r>
            <w:r w:rsidR="0095509A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불편했던 경험을 살려 </w:t>
            </w:r>
            <w:r w:rsidR="00FB74A8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이번 패키지를 제작하게 되었다.</w:t>
            </w:r>
            <w:r w:rsidR="00343F0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이번 </w:t>
            </w:r>
            <w:r w:rsidR="00FE570A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프로젝트를</w:t>
            </w:r>
            <w:r w:rsidR="00343F0C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통해 </w:t>
            </w:r>
            <w:r w:rsidR="004A53B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보다 많은 </w:t>
            </w:r>
            <w:r w:rsidR="004A53B2"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selenium </w:t>
            </w:r>
            <w:r w:rsidR="004A53B2"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>입문자들에게 도움이 되었으면 하는 마음이다.</w:t>
            </w:r>
          </w:p>
          <w:p w14:paraId="08C3F377" w14:textId="32407A9B" w:rsidR="00D857BB" w:rsidRPr="00102F1A" w:rsidRDefault="00D857BB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6EAC5D01" w14:textId="324EE950" w:rsidR="00FE5554" w:rsidRPr="00102F1A" w:rsidRDefault="00FE5554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6</w:t>
            </w:r>
            <w:r w:rsidRPr="00102F1A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. </w:t>
            </w:r>
            <w:r w:rsidR="00810521" w:rsidRPr="00102F1A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관련 링크</w:t>
            </w:r>
          </w:p>
          <w:p w14:paraId="4D99E793" w14:textId="0B8EF7A2" w:rsidR="00F02620" w:rsidRDefault="00EA2D14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프로젝트 관리용 </w:t>
            </w:r>
            <w:r w:rsidR="001938D7" w:rsidRPr="00102F1A">
              <w:rPr>
                <w:rFonts w:ascii="맑은 고딕" w:eastAsia="맑은 고딕" w:hAnsi="맑은 고딕" w:cs="굴림"/>
                <w:kern w:val="0"/>
                <w:szCs w:val="20"/>
              </w:rPr>
              <w:t>N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>otion Link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br/>
            </w:r>
            <w:hyperlink r:id="rId40" w:history="1">
              <w:r w:rsidRPr="00955DCF">
                <w:rPr>
                  <w:rStyle w:val="aa"/>
                </w:rPr>
                <w:t>https://www.notion.so/SW-0543f52cc8c14e11941ec8f69ab0c6dc</w:t>
              </w:r>
            </w:hyperlink>
          </w:p>
          <w:p w14:paraId="2D0B331A" w14:textId="04EF5317" w:rsidR="00826CAD" w:rsidRPr="00102F1A" w:rsidRDefault="00826CAD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6C53475C" w14:textId="44DADE75" w:rsidR="00EA2D14" w:rsidRPr="00102F1A" w:rsidRDefault="00BC1273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02F1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프로젝트 </w:t>
            </w:r>
            <w:r w:rsidR="00843E9A" w:rsidRPr="00102F1A">
              <w:rPr>
                <w:rFonts w:ascii="맑은 고딕" w:eastAsia="맑은 고딕" w:hAnsi="맑은 고딕" w:cs="굴림"/>
                <w:kern w:val="0"/>
                <w:szCs w:val="20"/>
              </w:rPr>
              <w:t>GitHub</w:t>
            </w:r>
            <w:r w:rsidRPr="00102F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repos</w:t>
            </w:r>
          </w:p>
          <w:p w14:paraId="0FDC958B" w14:textId="7C6E0F11" w:rsidR="00BC1273" w:rsidRDefault="00BC1273" w:rsidP="00212DEF">
            <w:pPr>
              <w:wordWrap/>
              <w:spacing w:after="0" w:line="240" w:lineRule="auto"/>
              <w:textAlignment w:val="baseline"/>
            </w:pPr>
            <w:hyperlink r:id="rId41" w:history="1">
              <w:r>
                <w:rPr>
                  <w:rStyle w:val="aa"/>
                </w:rPr>
                <w:t>https://github.com/kimdo331/selenium_visualization</w:t>
              </w:r>
            </w:hyperlink>
          </w:p>
          <w:p w14:paraId="2544E9BA" w14:textId="1088A475" w:rsidR="00BC1273" w:rsidRDefault="00BC1273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6519CBC8" w14:textId="29ABA919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3982FE12" w14:textId="7159D825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1EC5FAF4" w14:textId="2C3931B1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29341EFB" w14:textId="4F954831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2CFF64CE" w14:textId="5CCB06FB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73D7A458" w14:textId="32C8CA04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5BFAD3A4" w14:textId="409632C3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5D264A2A" w14:textId="20F8199B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68FB1BCF" w14:textId="0466BF80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74CD492B" w14:textId="027CF541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0ED97131" w14:textId="46D82F95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6EA63C3F" w14:textId="7A6223E9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2208988F" w14:textId="3ED1639E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01E76AAF" w14:textId="25F47D97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2F82BE4F" w14:textId="45CBACDF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31B3CE7D" w14:textId="5A056554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1C0D3224" w14:textId="414954C3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354593D5" w14:textId="494527CC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7D1499A4" w14:textId="1A57354C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1EA45CE2" w14:textId="228C0D64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71EA6D26" w14:textId="496A3102" w:rsidR="0063100E" w:rsidRDefault="0063100E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51F5894E" w14:textId="210A8E8B" w:rsidR="0043502D" w:rsidRPr="00303D99" w:rsidRDefault="0043502D" w:rsidP="00212DEF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</w:p>
        </w:tc>
      </w:tr>
    </w:tbl>
    <w:p w14:paraId="7C8D2FFE" w14:textId="77777777" w:rsidR="0077753A" w:rsidRPr="005A66C1" w:rsidRDefault="0077753A" w:rsidP="005A66C1">
      <w:pPr>
        <w:pStyle w:val="a5"/>
        <w:rPr>
          <w:rFonts w:hint="eastAsia"/>
        </w:rPr>
      </w:pPr>
    </w:p>
    <w:sectPr w:rsidR="0077753A" w:rsidRPr="005A66C1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96BD6" w14:textId="77777777" w:rsidR="00EC7089" w:rsidRDefault="00EC7089" w:rsidP="00EC7089">
      <w:pPr>
        <w:spacing w:after="0" w:line="240" w:lineRule="auto"/>
      </w:pPr>
      <w:r>
        <w:separator/>
      </w:r>
    </w:p>
  </w:endnote>
  <w:endnote w:type="continuationSeparator" w:id="0">
    <w:p w14:paraId="6515BC90" w14:textId="77777777" w:rsidR="00EC7089" w:rsidRDefault="00EC7089" w:rsidP="00EC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굴림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나눔스퀘어라운드 Regular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AB4D5" w14:textId="77777777" w:rsidR="00EC7089" w:rsidRDefault="00EC7089" w:rsidP="00EC7089">
      <w:pPr>
        <w:spacing w:after="0" w:line="240" w:lineRule="auto"/>
      </w:pPr>
      <w:r>
        <w:separator/>
      </w:r>
    </w:p>
  </w:footnote>
  <w:footnote w:type="continuationSeparator" w:id="0">
    <w:p w14:paraId="16115C6D" w14:textId="77777777" w:rsidR="00EC7089" w:rsidRDefault="00EC7089" w:rsidP="00EC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02C92"/>
    <w:rsid w:val="00017DD6"/>
    <w:rsid w:val="00032131"/>
    <w:rsid w:val="00033513"/>
    <w:rsid w:val="000414F6"/>
    <w:rsid w:val="00045A71"/>
    <w:rsid w:val="000540FE"/>
    <w:rsid w:val="000668B6"/>
    <w:rsid w:val="000700CC"/>
    <w:rsid w:val="00075E70"/>
    <w:rsid w:val="00080BB1"/>
    <w:rsid w:val="00083574"/>
    <w:rsid w:val="00092341"/>
    <w:rsid w:val="0009375E"/>
    <w:rsid w:val="00095768"/>
    <w:rsid w:val="000A403C"/>
    <w:rsid w:val="000C13A5"/>
    <w:rsid w:val="000D7166"/>
    <w:rsid w:val="000F12E8"/>
    <w:rsid w:val="00101D4B"/>
    <w:rsid w:val="00102F1A"/>
    <w:rsid w:val="00134F30"/>
    <w:rsid w:val="00136402"/>
    <w:rsid w:val="00143FDA"/>
    <w:rsid w:val="0015294C"/>
    <w:rsid w:val="001605F9"/>
    <w:rsid w:val="00160851"/>
    <w:rsid w:val="00162E9F"/>
    <w:rsid w:val="001639EA"/>
    <w:rsid w:val="00165BE1"/>
    <w:rsid w:val="001938D7"/>
    <w:rsid w:val="001B467C"/>
    <w:rsid w:val="0021205C"/>
    <w:rsid w:val="00212DEF"/>
    <w:rsid w:val="002179B0"/>
    <w:rsid w:val="00220D53"/>
    <w:rsid w:val="0022470D"/>
    <w:rsid w:val="00232BF4"/>
    <w:rsid w:val="00232F7C"/>
    <w:rsid w:val="002405F7"/>
    <w:rsid w:val="00261B40"/>
    <w:rsid w:val="00262614"/>
    <w:rsid w:val="002715AF"/>
    <w:rsid w:val="00286D98"/>
    <w:rsid w:val="002A2383"/>
    <w:rsid w:val="002B14D4"/>
    <w:rsid w:val="002D0A9B"/>
    <w:rsid w:val="002D1A5F"/>
    <w:rsid w:val="002E2B9B"/>
    <w:rsid w:val="002F07A0"/>
    <w:rsid w:val="00303D99"/>
    <w:rsid w:val="00317A40"/>
    <w:rsid w:val="00326E6D"/>
    <w:rsid w:val="00343F0C"/>
    <w:rsid w:val="00354951"/>
    <w:rsid w:val="00363BB6"/>
    <w:rsid w:val="00391109"/>
    <w:rsid w:val="003A370E"/>
    <w:rsid w:val="003A6C4D"/>
    <w:rsid w:val="003B5A33"/>
    <w:rsid w:val="003B651B"/>
    <w:rsid w:val="003E3FC0"/>
    <w:rsid w:val="003E532F"/>
    <w:rsid w:val="00402152"/>
    <w:rsid w:val="00407E11"/>
    <w:rsid w:val="00421234"/>
    <w:rsid w:val="004253F7"/>
    <w:rsid w:val="0043027E"/>
    <w:rsid w:val="00433A62"/>
    <w:rsid w:val="0043502D"/>
    <w:rsid w:val="0045038D"/>
    <w:rsid w:val="00457E97"/>
    <w:rsid w:val="00460085"/>
    <w:rsid w:val="00461059"/>
    <w:rsid w:val="0047618B"/>
    <w:rsid w:val="00480714"/>
    <w:rsid w:val="004938D1"/>
    <w:rsid w:val="004A53B2"/>
    <w:rsid w:val="004A7626"/>
    <w:rsid w:val="004B3E4C"/>
    <w:rsid w:val="004C5256"/>
    <w:rsid w:val="004C6666"/>
    <w:rsid w:val="004E72A5"/>
    <w:rsid w:val="004F08EB"/>
    <w:rsid w:val="005457F3"/>
    <w:rsid w:val="005659A6"/>
    <w:rsid w:val="00572341"/>
    <w:rsid w:val="005760DB"/>
    <w:rsid w:val="005770CB"/>
    <w:rsid w:val="00580872"/>
    <w:rsid w:val="00595C6B"/>
    <w:rsid w:val="005A0C84"/>
    <w:rsid w:val="005A66C1"/>
    <w:rsid w:val="005A78BB"/>
    <w:rsid w:val="005D5C7C"/>
    <w:rsid w:val="005D5F3A"/>
    <w:rsid w:val="005F15A0"/>
    <w:rsid w:val="00611AF1"/>
    <w:rsid w:val="0062017A"/>
    <w:rsid w:val="00620221"/>
    <w:rsid w:val="006261DC"/>
    <w:rsid w:val="0063100E"/>
    <w:rsid w:val="006423A0"/>
    <w:rsid w:val="006478A5"/>
    <w:rsid w:val="00651EE8"/>
    <w:rsid w:val="006560F3"/>
    <w:rsid w:val="0066710E"/>
    <w:rsid w:val="0066754C"/>
    <w:rsid w:val="00677432"/>
    <w:rsid w:val="00680540"/>
    <w:rsid w:val="00692356"/>
    <w:rsid w:val="006C4EC6"/>
    <w:rsid w:val="006F3C8F"/>
    <w:rsid w:val="007011AC"/>
    <w:rsid w:val="007038A7"/>
    <w:rsid w:val="007041AD"/>
    <w:rsid w:val="00713A4B"/>
    <w:rsid w:val="007268A9"/>
    <w:rsid w:val="00726F57"/>
    <w:rsid w:val="007279A7"/>
    <w:rsid w:val="00740550"/>
    <w:rsid w:val="00742AA2"/>
    <w:rsid w:val="0075463E"/>
    <w:rsid w:val="00760C9B"/>
    <w:rsid w:val="00763882"/>
    <w:rsid w:val="00766218"/>
    <w:rsid w:val="0077081D"/>
    <w:rsid w:val="007738C6"/>
    <w:rsid w:val="00773D43"/>
    <w:rsid w:val="0077753A"/>
    <w:rsid w:val="00780D15"/>
    <w:rsid w:val="00790748"/>
    <w:rsid w:val="007A7AEA"/>
    <w:rsid w:val="007B6455"/>
    <w:rsid w:val="007C4746"/>
    <w:rsid w:val="007D4AC3"/>
    <w:rsid w:val="007E3D4E"/>
    <w:rsid w:val="007F4CEB"/>
    <w:rsid w:val="00803FB8"/>
    <w:rsid w:val="00810521"/>
    <w:rsid w:val="00823745"/>
    <w:rsid w:val="00826CAD"/>
    <w:rsid w:val="008357B4"/>
    <w:rsid w:val="00843E9A"/>
    <w:rsid w:val="00852568"/>
    <w:rsid w:val="008549EF"/>
    <w:rsid w:val="008601FF"/>
    <w:rsid w:val="00877D14"/>
    <w:rsid w:val="008844E3"/>
    <w:rsid w:val="008B1DD4"/>
    <w:rsid w:val="008B526D"/>
    <w:rsid w:val="008C0E95"/>
    <w:rsid w:val="008C38A8"/>
    <w:rsid w:val="008D2D7B"/>
    <w:rsid w:val="008D4BE1"/>
    <w:rsid w:val="008D5982"/>
    <w:rsid w:val="008D74D6"/>
    <w:rsid w:val="00906041"/>
    <w:rsid w:val="00913144"/>
    <w:rsid w:val="00921BC0"/>
    <w:rsid w:val="00922D37"/>
    <w:rsid w:val="00924E61"/>
    <w:rsid w:val="009321E2"/>
    <w:rsid w:val="00940F46"/>
    <w:rsid w:val="009425FD"/>
    <w:rsid w:val="00952B3C"/>
    <w:rsid w:val="0095509A"/>
    <w:rsid w:val="00956A6F"/>
    <w:rsid w:val="0096196A"/>
    <w:rsid w:val="00974D3E"/>
    <w:rsid w:val="00994A9D"/>
    <w:rsid w:val="009A4023"/>
    <w:rsid w:val="009A7664"/>
    <w:rsid w:val="009B1F72"/>
    <w:rsid w:val="009B5EE1"/>
    <w:rsid w:val="009D0CE2"/>
    <w:rsid w:val="009D2787"/>
    <w:rsid w:val="009D4415"/>
    <w:rsid w:val="009D442A"/>
    <w:rsid w:val="009D5253"/>
    <w:rsid w:val="00A03048"/>
    <w:rsid w:val="00A06468"/>
    <w:rsid w:val="00A22A16"/>
    <w:rsid w:val="00A3594D"/>
    <w:rsid w:val="00A444C5"/>
    <w:rsid w:val="00A4494A"/>
    <w:rsid w:val="00A50C30"/>
    <w:rsid w:val="00A5333B"/>
    <w:rsid w:val="00A5498A"/>
    <w:rsid w:val="00A56E29"/>
    <w:rsid w:val="00A5737B"/>
    <w:rsid w:val="00A7279E"/>
    <w:rsid w:val="00A752E3"/>
    <w:rsid w:val="00A8347B"/>
    <w:rsid w:val="00A9460D"/>
    <w:rsid w:val="00AA1852"/>
    <w:rsid w:val="00AA5943"/>
    <w:rsid w:val="00AA66E9"/>
    <w:rsid w:val="00AB4228"/>
    <w:rsid w:val="00AD103D"/>
    <w:rsid w:val="00AD228F"/>
    <w:rsid w:val="00AD58AF"/>
    <w:rsid w:val="00AE6F22"/>
    <w:rsid w:val="00B016C0"/>
    <w:rsid w:val="00B01A35"/>
    <w:rsid w:val="00B01D65"/>
    <w:rsid w:val="00B07435"/>
    <w:rsid w:val="00B30793"/>
    <w:rsid w:val="00B36496"/>
    <w:rsid w:val="00B42817"/>
    <w:rsid w:val="00B52E1E"/>
    <w:rsid w:val="00B53C3A"/>
    <w:rsid w:val="00B72468"/>
    <w:rsid w:val="00B72EBF"/>
    <w:rsid w:val="00B95283"/>
    <w:rsid w:val="00B97156"/>
    <w:rsid w:val="00BC1273"/>
    <w:rsid w:val="00BD1EDC"/>
    <w:rsid w:val="00BD2692"/>
    <w:rsid w:val="00BE0589"/>
    <w:rsid w:val="00BF231F"/>
    <w:rsid w:val="00BF5EEA"/>
    <w:rsid w:val="00C03CD5"/>
    <w:rsid w:val="00C05E06"/>
    <w:rsid w:val="00C1497F"/>
    <w:rsid w:val="00C60A63"/>
    <w:rsid w:val="00C82B05"/>
    <w:rsid w:val="00C86612"/>
    <w:rsid w:val="00C8731E"/>
    <w:rsid w:val="00C87ECE"/>
    <w:rsid w:val="00C942A3"/>
    <w:rsid w:val="00C95227"/>
    <w:rsid w:val="00C959FA"/>
    <w:rsid w:val="00C969DE"/>
    <w:rsid w:val="00C9718F"/>
    <w:rsid w:val="00CA13A8"/>
    <w:rsid w:val="00CB0966"/>
    <w:rsid w:val="00CB0FBD"/>
    <w:rsid w:val="00CB7C51"/>
    <w:rsid w:val="00CD56FA"/>
    <w:rsid w:val="00CD5C5C"/>
    <w:rsid w:val="00CE1971"/>
    <w:rsid w:val="00CE458B"/>
    <w:rsid w:val="00CF592A"/>
    <w:rsid w:val="00D04D8A"/>
    <w:rsid w:val="00D15DF8"/>
    <w:rsid w:val="00D46367"/>
    <w:rsid w:val="00D51681"/>
    <w:rsid w:val="00D52C6E"/>
    <w:rsid w:val="00D57A67"/>
    <w:rsid w:val="00D76607"/>
    <w:rsid w:val="00D81A11"/>
    <w:rsid w:val="00D83F8A"/>
    <w:rsid w:val="00D844CA"/>
    <w:rsid w:val="00D857BB"/>
    <w:rsid w:val="00DA04A7"/>
    <w:rsid w:val="00DA6308"/>
    <w:rsid w:val="00DC7FD8"/>
    <w:rsid w:val="00DD23BC"/>
    <w:rsid w:val="00DD3B7A"/>
    <w:rsid w:val="00DD6A51"/>
    <w:rsid w:val="00DE0904"/>
    <w:rsid w:val="00DE1DC5"/>
    <w:rsid w:val="00DE72D3"/>
    <w:rsid w:val="00E02193"/>
    <w:rsid w:val="00E02E50"/>
    <w:rsid w:val="00E07B2E"/>
    <w:rsid w:val="00E227E0"/>
    <w:rsid w:val="00E35C10"/>
    <w:rsid w:val="00E35E07"/>
    <w:rsid w:val="00E40CC6"/>
    <w:rsid w:val="00E6098B"/>
    <w:rsid w:val="00E65573"/>
    <w:rsid w:val="00E66894"/>
    <w:rsid w:val="00E83BB3"/>
    <w:rsid w:val="00E9355D"/>
    <w:rsid w:val="00EA0439"/>
    <w:rsid w:val="00EA2D14"/>
    <w:rsid w:val="00EA5D51"/>
    <w:rsid w:val="00EC6106"/>
    <w:rsid w:val="00EC7089"/>
    <w:rsid w:val="00ED3509"/>
    <w:rsid w:val="00EE1E56"/>
    <w:rsid w:val="00EE605F"/>
    <w:rsid w:val="00EF1C8F"/>
    <w:rsid w:val="00F02565"/>
    <w:rsid w:val="00F02620"/>
    <w:rsid w:val="00F16EAE"/>
    <w:rsid w:val="00F44286"/>
    <w:rsid w:val="00F6140D"/>
    <w:rsid w:val="00F64D41"/>
    <w:rsid w:val="00F70780"/>
    <w:rsid w:val="00F71F91"/>
    <w:rsid w:val="00F73075"/>
    <w:rsid w:val="00F825D3"/>
    <w:rsid w:val="00FA7A81"/>
    <w:rsid w:val="00FB485C"/>
    <w:rsid w:val="00FB74A8"/>
    <w:rsid w:val="00FC4E07"/>
    <w:rsid w:val="00FD1204"/>
    <w:rsid w:val="00FE2948"/>
    <w:rsid w:val="00FE5554"/>
    <w:rsid w:val="00FE570A"/>
    <w:rsid w:val="00FF6622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A0A4B1F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E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C7089"/>
  </w:style>
  <w:style w:type="paragraph" w:styleId="a9">
    <w:name w:val="footer"/>
    <w:basedOn w:val="a"/>
    <w:link w:val="Char1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C7089"/>
  </w:style>
  <w:style w:type="character" w:styleId="aa">
    <w:name w:val="Hyperlink"/>
    <w:basedOn w:val="a0"/>
    <w:uiPriority w:val="99"/>
    <w:unhideWhenUsed/>
    <w:rsid w:val="00EA2D1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EA2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hyperlink" Target="https://github.com/kimdo331/selenium_visualiz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hyperlink" Target="https://www.notion.so/SW-0543f52cc8c14e11941ec8f69ab0c6dc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39121-8DAF-4000-8BA2-08C7D084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222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도현 김</cp:lastModifiedBy>
  <cp:revision>271</cp:revision>
  <cp:lastPrinted>2020-07-07T11:21:00Z</cp:lastPrinted>
  <dcterms:created xsi:type="dcterms:W3CDTF">2019-08-21T05:30:00Z</dcterms:created>
  <dcterms:modified xsi:type="dcterms:W3CDTF">2020-07-07T11:32:00Z</dcterms:modified>
</cp:coreProperties>
</file>